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78768D31" w:rsidR="008D0697" w:rsidRDefault="00B82F18" w:rsidP="00244B07">
      <w:pPr>
        <w:jc w:val="bot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proofErr w:type="spellStart"/>
      <w:r w:rsidR="00244B07" w:rsidRPr="00244B07">
        <w:rPr>
          <w:rFonts w:ascii="Algerian" w:hAnsi="Algerian"/>
          <w:b/>
          <w:bCs/>
          <w:sz w:val="40"/>
          <w:szCs w:val="40"/>
        </w:rPr>
        <w:t>Keras</w:t>
      </w:r>
      <w:proofErr w:type="spellEnd"/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        </w:t>
      </w:r>
      <w:r w:rsidR="00244B07">
        <w:rPr>
          <w:noProof/>
        </w:rPr>
        <w:drawing>
          <wp:inline distT="0" distB="0" distL="0" distR="0" wp14:anchorId="5ED6384B" wp14:editId="6573E011">
            <wp:extent cx="604049" cy="480060"/>
            <wp:effectExtent l="0" t="0" r="5715" b="0"/>
            <wp:docPr id="728424086" name="Picture 8" descr="Image of Kera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of Kera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31" cy="4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D169" w14:textId="70887A86" w:rsidR="00B82F18" w:rsidRDefault="00244B07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 w14:paraId="344D33B4" w14:textId="5B35C54A" w:rsidR="001372D3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proofErr w:type="spellStart"/>
      <w:r w:rsidRPr="00B82F18">
        <w:rPr>
          <w:rFonts w:ascii="Georgia" w:hAnsi="Georgia"/>
          <w:sz w:val="36"/>
          <w:szCs w:val="36"/>
        </w:rPr>
        <w:t>OfficialWebsite</w:t>
      </w:r>
      <w:proofErr w:type="spellEnd"/>
      <w:r w:rsidRPr="00B82F18">
        <w:rPr>
          <w:rFonts w:ascii="Georgia" w:hAnsi="Georgia"/>
          <w:sz w:val="36"/>
          <w:szCs w:val="36"/>
        </w:rPr>
        <w:t>:</w:t>
      </w:r>
      <w:r w:rsidR="001372D3" w:rsidRPr="001372D3">
        <w:t xml:space="preserve"> </w:t>
      </w:r>
      <w:hyperlink r:id="rId12" w:history="1">
        <w:r w:rsidR="00244B07" w:rsidRPr="00DA4D52">
          <w:rPr>
            <w:rStyle w:val="Hyperlink"/>
            <w:rFonts w:ascii="Georgia" w:hAnsi="Georgia"/>
            <w:sz w:val="36"/>
            <w:szCs w:val="36"/>
          </w:rPr>
          <w:t>https://keras.io/</w:t>
        </w:r>
      </w:hyperlink>
    </w:p>
    <w:p w14:paraId="3D6CC733" w14:textId="77777777" w:rsidR="00244B07" w:rsidRDefault="00244B07" w:rsidP="00881350">
      <w:pPr>
        <w:jc w:val="both"/>
        <w:rPr>
          <w:rFonts w:ascii="Times New Roman" w:hAnsi="Times New Roman"/>
          <w:sz w:val="36"/>
          <w:szCs w:val="36"/>
        </w:rPr>
      </w:pPr>
    </w:p>
    <w:p w14:paraId="1549865F" w14:textId="0DCEECC8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734C4234" w14:textId="657D4B8D" w:rsidR="00881350" w:rsidRPr="00881350" w:rsidRDefault="00244B07" w:rsidP="00244B0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6"/>
          <w:szCs w:val="36"/>
        </w:rPr>
      </w:pPr>
      <w:r w:rsidRPr="00244B07">
        <w:rPr>
          <w:rFonts w:ascii="Times New Roman" w:hAnsi="Times New Roman"/>
          <w:sz w:val="36"/>
          <w:szCs w:val="36"/>
        </w:rPr>
        <w:t xml:space="preserve">A high-level neural network API built on top of TensorFlow or other deep learning frameworks. </w:t>
      </w:r>
      <w:proofErr w:type="spellStart"/>
      <w:r w:rsidRPr="00244B07">
        <w:rPr>
          <w:rFonts w:ascii="Times New Roman" w:hAnsi="Times New Roman"/>
          <w:sz w:val="36"/>
          <w:szCs w:val="36"/>
        </w:rPr>
        <w:t>Keras</w:t>
      </w:r>
      <w:proofErr w:type="spellEnd"/>
      <w:r w:rsidRPr="00244B07">
        <w:rPr>
          <w:rFonts w:ascii="Times New Roman" w:hAnsi="Times New Roman"/>
          <w:sz w:val="36"/>
          <w:szCs w:val="36"/>
        </w:rPr>
        <w:t xml:space="preserve"> provides a simpler interface for building and training neural networks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FB780" w14:textId="77777777" w:rsidR="00613C02" w:rsidRDefault="00613C02" w:rsidP="003F353E">
      <w:r>
        <w:separator/>
      </w:r>
    </w:p>
  </w:endnote>
  <w:endnote w:type="continuationSeparator" w:id="0">
    <w:p w14:paraId="546E2BCF" w14:textId="77777777" w:rsidR="00613C02" w:rsidRDefault="00613C02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E82AC" w14:textId="77777777" w:rsidR="00613C02" w:rsidRDefault="00613C02" w:rsidP="003F353E">
      <w:r>
        <w:separator/>
      </w:r>
    </w:p>
  </w:footnote>
  <w:footnote w:type="continuationSeparator" w:id="0">
    <w:p w14:paraId="32BAED4F" w14:textId="77777777" w:rsidR="00613C02" w:rsidRDefault="00613C02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1221EE"/>
    <w:rsid w:val="001372D3"/>
    <w:rsid w:val="00226748"/>
    <w:rsid w:val="00240FDC"/>
    <w:rsid w:val="00244B07"/>
    <w:rsid w:val="00254137"/>
    <w:rsid w:val="002C2AE4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13C02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E11B39"/>
    <w:rsid w:val="00E51FBE"/>
    <w:rsid w:val="00E54147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eras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2024-06-04T16:18:00Z</dcterms:created>
  <dcterms:modified xsi:type="dcterms:W3CDTF">2024-06-04T16:18:00Z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