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1E92" w14:textId="651D37AD" w:rsidR="00DF4F8A" w:rsidRDefault="00CE7739" w:rsidP="002B5D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C6C79" wp14:editId="699C019F">
            <wp:simplePos x="0" y="0"/>
            <wp:positionH relativeFrom="column">
              <wp:posOffset>4718050</wp:posOffset>
            </wp:positionH>
            <wp:positionV relativeFrom="paragraph">
              <wp:posOffset>0</wp:posOffset>
            </wp:positionV>
            <wp:extent cx="1245235" cy="998220"/>
            <wp:effectExtent l="0" t="0" r="0" b="0"/>
            <wp:wrapSquare wrapText="bothSides"/>
            <wp:docPr id="777752730" name="Picture 22" descr="Image of Seabor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of Seabor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DA728" w14:textId="57C96B10" w:rsidR="00DD78DA" w:rsidRPr="00DD78DA" w:rsidRDefault="00B82F18" w:rsidP="002B5DEA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606B99">
        <w:rPr>
          <w:rFonts w:ascii="Algerian" w:hAnsi="Algerian"/>
          <w:b/>
          <w:bCs/>
          <w:sz w:val="40"/>
          <w:szCs w:val="40"/>
        </w:rPr>
        <w:t xml:space="preserve"> </w:t>
      </w:r>
      <w:r w:rsidR="002B5DEA">
        <w:rPr>
          <w:rFonts w:ascii="Algerian" w:hAnsi="Algerian"/>
          <w:b/>
          <w:bCs/>
          <w:sz w:val="40"/>
          <w:szCs w:val="40"/>
        </w:rPr>
        <w:t xml:space="preserve"> </w:t>
      </w:r>
      <w:r w:rsidR="00CE7739" w:rsidRPr="00CE7739">
        <w:rPr>
          <w:rFonts w:ascii="Algerian" w:hAnsi="Algerian"/>
          <w:b/>
          <w:bCs/>
          <w:sz w:val="40"/>
          <w:szCs w:val="40"/>
        </w:rPr>
        <w:t>Seaborn</w:t>
      </w:r>
      <w:r w:rsidR="00CE7739" w:rsidRPr="00CE7739">
        <w:t xml:space="preserve"> </w:t>
      </w:r>
    </w:p>
    <w:p w14:paraId="52CBD169" w14:textId="68FDFCBC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12906B39" w14:textId="1E67C47F" w:rsidR="00CE7739" w:rsidRDefault="00B82F18" w:rsidP="00881350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8F46B5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</w:t>
      </w:r>
      <w:r w:rsidR="00DF4F8A">
        <w:rPr>
          <w:rFonts w:ascii="Georgia" w:hAnsi="Georgia"/>
          <w:sz w:val="36"/>
          <w:szCs w:val="36"/>
        </w:rPr>
        <w:t xml:space="preserve">: </w:t>
      </w:r>
      <w:hyperlink r:id="rId12" w:history="1">
        <w:r w:rsidR="00CE7739" w:rsidRPr="00DA4D52">
          <w:rPr>
            <w:rStyle w:val="Hyperlink"/>
            <w:rFonts w:ascii="Georgia" w:hAnsi="Georgia"/>
            <w:sz w:val="36"/>
            <w:szCs w:val="36"/>
          </w:rPr>
          <w:t>https://seaborn.pydata.org/</w:t>
        </w:r>
      </w:hyperlink>
    </w:p>
    <w:p w14:paraId="02176179" w14:textId="53E2E80F" w:rsidR="00DD78DA" w:rsidRPr="0031400F" w:rsidRDefault="00DD78DA" w:rsidP="00881350">
      <w:pPr>
        <w:rPr>
          <w:rFonts w:ascii="Times New Roman" w:hAnsi="Times New Roman"/>
          <w:sz w:val="36"/>
          <w:szCs w:val="36"/>
        </w:rPr>
      </w:pPr>
    </w:p>
    <w:p w14:paraId="025A0929" w14:textId="557D159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461CAED0" w14:textId="77777777" w:rsidR="00CE7739" w:rsidRPr="00CE7739" w:rsidRDefault="00CE7739" w:rsidP="00CE7739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</w:p>
    <w:p w14:paraId="556B32EF" w14:textId="77777777" w:rsidR="00CE7739" w:rsidRPr="00CE7739" w:rsidRDefault="00CE7739" w:rsidP="00CE7739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CE7739">
        <w:rPr>
          <w:rFonts w:ascii="Times New Roman" w:hAnsi="Times New Roman"/>
          <w:sz w:val="36"/>
          <w:szCs w:val="36"/>
        </w:rPr>
        <w:t>A Python library for creating informative and aesthetically pleasing statistical visualizations.</w:t>
      </w:r>
    </w:p>
    <w:p w14:paraId="0C8DDEB5" w14:textId="77777777" w:rsidR="00CE7739" w:rsidRPr="00CE7739" w:rsidRDefault="00CE7739" w:rsidP="00CE7739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CE7739">
        <w:rPr>
          <w:rFonts w:ascii="Times New Roman" w:hAnsi="Times New Roman"/>
          <w:sz w:val="36"/>
          <w:szCs w:val="36"/>
        </w:rPr>
        <w:t>Built on top of Matplotlib, providing a higher-level interface for creating various statistical plots.</w:t>
      </w:r>
    </w:p>
    <w:p w14:paraId="39A57E1A" w14:textId="77777777" w:rsidR="00CE7739" w:rsidRPr="00CE7739" w:rsidRDefault="00CE7739" w:rsidP="00CE7739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CE7739">
        <w:rPr>
          <w:rFonts w:ascii="Times New Roman" w:hAnsi="Times New Roman"/>
          <w:sz w:val="36"/>
          <w:szCs w:val="36"/>
        </w:rPr>
        <w:t>Popular for its ease of use and ability to create publication-quality visualizations.</w:t>
      </w:r>
    </w:p>
    <w:p w14:paraId="734C4234" w14:textId="3A2204BE" w:rsidR="00881350" w:rsidRPr="00881350" w:rsidRDefault="00881350" w:rsidP="00CE7739">
      <w:pPr>
        <w:pStyle w:val="ListParagraph"/>
        <w:ind w:left="1440"/>
        <w:rPr>
          <w:rFonts w:ascii="Times New Roman" w:hAnsi="Times New Roman"/>
          <w:sz w:val="36"/>
          <w:szCs w:val="36"/>
        </w:rPr>
      </w:pPr>
    </w:p>
    <w:sectPr w:rsidR="00881350" w:rsidRPr="00881350" w:rsidSect="00551A14">
      <w:pgSz w:w="10081" w:h="7201" w:orient="landscape" w:code="23"/>
      <w:pgMar w:top="426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E4CF6" w14:textId="77777777" w:rsidR="000F79F6" w:rsidRDefault="000F79F6" w:rsidP="003F353E">
      <w:r>
        <w:separator/>
      </w:r>
    </w:p>
  </w:endnote>
  <w:endnote w:type="continuationSeparator" w:id="0">
    <w:p w14:paraId="31A0C9BE" w14:textId="77777777" w:rsidR="000F79F6" w:rsidRDefault="000F79F6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6F8A7" w14:textId="77777777" w:rsidR="000F79F6" w:rsidRDefault="000F79F6" w:rsidP="003F353E">
      <w:r>
        <w:separator/>
      </w:r>
    </w:p>
  </w:footnote>
  <w:footnote w:type="continuationSeparator" w:id="0">
    <w:p w14:paraId="40F8C95E" w14:textId="77777777" w:rsidR="000F79F6" w:rsidRDefault="000F79F6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0F79F6"/>
    <w:rsid w:val="001221EE"/>
    <w:rsid w:val="001372D3"/>
    <w:rsid w:val="00176046"/>
    <w:rsid w:val="00226748"/>
    <w:rsid w:val="00240FDC"/>
    <w:rsid w:val="00244B07"/>
    <w:rsid w:val="00254137"/>
    <w:rsid w:val="002B5DEA"/>
    <w:rsid w:val="002C2AE4"/>
    <w:rsid w:val="0031400F"/>
    <w:rsid w:val="00324BA3"/>
    <w:rsid w:val="003362BB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51A14"/>
    <w:rsid w:val="00562146"/>
    <w:rsid w:val="00577406"/>
    <w:rsid w:val="00580075"/>
    <w:rsid w:val="00583903"/>
    <w:rsid w:val="005E706E"/>
    <w:rsid w:val="00606B99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87674"/>
    <w:rsid w:val="00B956DE"/>
    <w:rsid w:val="00BB056A"/>
    <w:rsid w:val="00BD32A5"/>
    <w:rsid w:val="00BD3305"/>
    <w:rsid w:val="00C22036"/>
    <w:rsid w:val="00C50477"/>
    <w:rsid w:val="00C60FDC"/>
    <w:rsid w:val="00CE7739"/>
    <w:rsid w:val="00D338FB"/>
    <w:rsid w:val="00D71E5F"/>
    <w:rsid w:val="00D817CF"/>
    <w:rsid w:val="00D87308"/>
    <w:rsid w:val="00DD78DA"/>
    <w:rsid w:val="00DF4F8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aborn.pydata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2024-06-04T16:45:00Z</dcterms:created>
  <dcterms:modified xsi:type="dcterms:W3CDTF">2024-06-04T16:45:00Z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