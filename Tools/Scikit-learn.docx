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1E92" w14:textId="05219260" w:rsidR="00DF4F8A" w:rsidRDefault="00DF4F8A" w:rsidP="002B5D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E95010" wp14:editId="6D7E6735">
            <wp:simplePos x="0" y="0"/>
            <wp:positionH relativeFrom="column">
              <wp:posOffset>4451350</wp:posOffset>
            </wp:positionH>
            <wp:positionV relativeFrom="paragraph">
              <wp:posOffset>0</wp:posOffset>
            </wp:positionV>
            <wp:extent cx="1264285" cy="1013460"/>
            <wp:effectExtent l="0" t="0" r="0" b="0"/>
            <wp:wrapSquare wrapText="bothSides"/>
            <wp:docPr id="149144478" name="Picture 21" descr="Image of Scikitlear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 of Scikitlear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DA728" w14:textId="10888282" w:rsidR="00DD78DA" w:rsidRPr="00DD78DA" w:rsidRDefault="00B82F18" w:rsidP="002B5DEA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606B99">
        <w:rPr>
          <w:rFonts w:ascii="Algerian" w:hAnsi="Algerian"/>
          <w:b/>
          <w:bCs/>
          <w:sz w:val="40"/>
          <w:szCs w:val="40"/>
        </w:rPr>
        <w:t xml:space="preserve"> </w:t>
      </w:r>
      <w:r w:rsidR="002B5DEA">
        <w:rPr>
          <w:rFonts w:ascii="Algerian" w:hAnsi="Algerian"/>
          <w:b/>
          <w:bCs/>
          <w:sz w:val="40"/>
          <w:szCs w:val="40"/>
        </w:rPr>
        <w:t xml:space="preserve"> </w:t>
      </w:r>
      <w:r w:rsidR="00DF4F8A" w:rsidRPr="00DF4F8A">
        <w:rPr>
          <w:rFonts w:ascii="Algerian" w:hAnsi="Algerian"/>
          <w:b/>
          <w:bCs/>
          <w:sz w:val="40"/>
          <w:szCs w:val="40"/>
        </w:rPr>
        <w:t>Scikit-learn</w:t>
      </w:r>
      <w:r w:rsidR="002B5DEA">
        <w:rPr>
          <w:rFonts w:ascii="Algerian" w:hAnsi="Algerian"/>
          <w:b/>
          <w:bCs/>
          <w:sz w:val="40"/>
          <w:szCs w:val="40"/>
        </w:rPr>
        <w:t xml:space="preserve">           </w:t>
      </w:r>
      <w:r w:rsidR="00176046">
        <w:rPr>
          <w:rFonts w:ascii="Algerian" w:hAnsi="Algerian"/>
          <w:b/>
          <w:bCs/>
          <w:sz w:val="40"/>
          <w:szCs w:val="40"/>
        </w:rPr>
        <w:t xml:space="preserve">        </w:t>
      </w:r>
      <w:r w:rsidR="003362BB">
        <w:rPr>
          <w:rFonts w:ascii="Algerian" w:hAnsi="Algerian"/>
          <w:b/>
          <w:bCs/>
          <w:sz w:val="40"/>
          <w:szCs w:val="40"/>
        </w:rPr>
        <w:t xml:space="preserve"> </w:t>
      </w:r>
      <w:r w:rsidR="003362BB">
        <w:rPr>
          <w:noProof/>
        </w:rPr>
        <w:t xml:space="preserve"> </w:t>
      </w:r>
      <w:r w:rsidR="002B5DEA">
        <w:rPr>
          <w:rFonts w:ascii="Algerian" w:hAnsi="Algerian"/>
          <w:b/>
          <w:bCs/>
          <w:sz w:val="40"/>
          <w:szCs w:val="40"/>
        </w:rPr>
        <w:t xml:space="preserve">      </w:t>
      </w:r>
      <w:r w:rsidR="00DD78DA">
        <w:rPr>
          <w:rFonts w:ascii="Algerian" w:hAnsi="Algerian"/>
          <w:b/>
          <w:bCs/>
          <w:sz w:val="40"/>
          <w:szCs w:val="40"/>
        </w:rPr>
        <w:t xml:space="preserve">        </w:t>
      </w:r>
    </w:p>
    <w:p w14:paraId="52CBD169" w14:textId="68FDFCBC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11EB5785" w14:textId="5713DA68" w:rsidR="00176046" w:rsidRDefault="00B82F18" w:rsidP="00881350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</w:t>
      </w:r>
      <w:r w:rsidR="00DF4F8A">
        <w:rPr>
          <w:rFonts w:ascii="Georgia" w:hAnsi="Georgia"/>
          <w:sz w:val="36"/>
          <w:szCs w:val="36"/>
        </w:rPr>
        <w:t xml:space="preserve">: </w:t>
      </w:r>
      <w:hyperlink r:id="rId12" w:history="1">
        <w:r w:rsidR="00DF4F8A" w:rsidRPr="00DA4D52">
          <w:rPr>
            <w:rStyle w:val="Hyperlink"/>
            <w:rFonts w:ascii="Georgia" w:hAnsi="Georgia"/>
            <w:sz w:val="36"/>
            <w:szCs w:val="36"/>
          </w:rPr>
          <w:t>https://scikit-learn.org/</w:t>
        </w:r>
      </w:hyperlink>
    </w:p>
    <w:p w14:paraId="02176179" w14:textId="53E2E80F" w:rsidR="00DD78DA" w:rsidRPr="0031400F" w:rsidRDefault="00DD78DA" w:rsidP="00881350">
      <w:pPr>
        <w:rPr>
          <w:rFonts w:ascii="Times New Roman" w:hAnsi="Times New Roman"/>
          <w:sz w:val="36"/>
          <w:szCs w:val="36"/>
        </w:rPr>
      </w:pPr>
    </w:p>
    <w:p w14:paraId="025A0929" w14:textId="557D159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6D1FA783" w14:textId="77777777" w:rsidR="00DF4F8A" w:rsidRPr="00DF4F8A" w:rsidRDefault="00DF4F8A" w:rsidP="00DF4F8A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DF4F8A">
        <w:rPr>
          <w:rFonts w:ascii="Times New Roman" w:hAnsi="Times New Roman"/>
          <w:sz w:val="36"/>
          <w:szCs w:val="36"/>
        </w:rPr>
        <w:t>Free and open-source machine learning library for Python.</w:t>
      </w:r>
    </w:p>
    <w:p w14:paraId="726A2EE5" w14:textId="77777777" w:rsidR="00DF4F8A" w:rsidRPr="00DF4F8A" w:rsidRDefault="00DF4F8A" w:rsidP="00DF4F8A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DF4F8A">
        <w:rPr>
          <w:rFonts w:ascii="Times New Roman" w:hAnsi="Times New Roman"/>
          <w:sz w:val="36"/>
          <w:szCs w:val="36"/>
        </w:rPr>
        <w:t>Offers a wide range of machine learning algorithms for classification, regression, clustering, dimensionality reduction, and model selection.</w:t>
      </w:r>
    </w:p>
    <w:p w14:paraId="734C4234" w14:textId="6E95ED04" w:rsidR="00881350" w:rsidRPr="00881350" w:rsidRDefault="00DF4F8A" w:rsidP="00DF4F8A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DF4F8A">
        <w:rPr>
          <w:rFonts w:ascii="Times New Roman" w:hAnsi="Times New Roman"/>
          <w:sz w:val="36"/>
          <w:szCs w:val="36"/>
        </w:rPr>
        <w:t>Easy to learn and use, making it a great option for beginners in machine learning</w:t>
      </w:r>
    </w:p>
    <w:sectPr w:rsidR="00881350" w:rsidRPr="00881350" w:rsidSect="00551A14">
      <w:pgSz w:w="10081" w:h="7201" w:orient="landscape" w:code="23"/>
      <w:pgMar w:top="426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1978F" w14:textId="77777777" w:rsidR="00A75AC7" w:rsidRDefault="00A75AC7" w:rsidP="003F353E">
      <w:r>
        <w:separator/>
      </w:r>
    </w:p>
  </w:endnote>
  <w:endnote w:type="continuationSeparator" w:id="0">
    <w:p w14:paraId="3EFC16D1" w14:textId="77777777" w:rsidR="00A75AC7" w:rsidRDefault="00A75AC7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55953" w14:textId="77777777" w:rsidR="00A75AC7" w:rsidRDefault="00A75AC7" w:rsidP="003F353E">
      <w:r>
        <w:separator/>
      </w:r>
    </w:p>
  </w:footnote>
  <w:footnote w:type="continuationSeparator" w:id="0">
    <w:p w14:paraId="463B9184" w14:textId="77777777" w:rsidR="00A75AC7" w:rsidRDefault="00A75AC7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176046"/>
    <w:rsid w:val="00226748"/>
    <w:rsid w:val="00240FDC"/>
    <w:rsid w:val="00244B07"/>
    <w:rsid w:val="00254137"/>
    <w:rsid w:val="002B5DEA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51A14"/>
    <w:rsid w:val="00562146"/>
    <w:rsid w:val="00577406"/>
    <w:rsid w:val="00580075"/>
    <w:rsid w:val="00583903"/>
    <w:rsid w:val="005E706E"/>
    <w:rsid w:val="00606B99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75AC7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DD78DA"/>
    <w:rsid w:val="00DF4F8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ikit-learn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2024-06-04T16:43:00Z</dcterms:created>
  <dcterms:modified xsi:type="dcterms:W3CDTF">2024-06-04T16:43:00Z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