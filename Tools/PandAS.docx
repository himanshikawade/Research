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A728" w14:textId="02ACBACA" w:rsidR="00DD78DA" w:rsidRPr="00DD78DA" w:rsidRDefault="00B82F18" w:rsidP="00DD78D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proofErr w:type="spellStart"/>
      <w:r w:rsidR="00DD78DA" w:rsidRPr="00DD78DA">
        <w:rPr>
          <w:rFonts w:ascii="Algerian" w:hAnsi="Algerian"/>
          <w:b/>
          <w:bCs/>
          <w:sz w:val="40"/>
          <w:szCs w:val="40"/>
        </w:rPr>
        <w:t>Pand</w:t>
      </w:r>
      <w:r w:rsidR="00DD78DA">
        <w:rPr>
          <w:rFonts w:ascii="Algerian" w:hAnsi="Algerian"/>
          <w:b/>
          <w:bCs/>
          <w:sz w:val="40"/>
          <w:szCs w:val="40"/>
        </w:rPr>
        <w:t>AS</w:t>
      </w:r>
      <w:proofErr w:type="spellEnd"/>
      <w:r w:rsidR="00DD78DA">
        <w:rPr>
          <w:rFonts w:ascii="Algerian" w:hAnsi="Algerian"/>
          <w:b/>
          <w:bCs/>
          <w:sz w:val="40"/>
          <w:szCs w:val="40"/>
        </w:rPr>
        <w:t xml:space="preserve">                                          </w:t>
      </w:r>
      <w:r w:rsidR="00DD78DA">
        <w:rPr>
          <w:noProof/>
        </w:rPr>
        <w:drawing>
          <wp:inline distT="0" distB="0" distL="0" distR="0" wp14:anchorId="134C5617" wp14:editId="66AEFE2A">
            <wp:extent cx="1005840" cy="805962"/>
            <wp:effectExtent l="0" t="0" r="3810" b="0"/>
            <wp:docPr id="28281920" name="Picture 14" descr="Image of Pand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of Panda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96" cy="8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6F0BCD13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27BE1C9D" w14:textId="571175B6" w:rsidR="00E92EA3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8F46B5" w:rsidRPr="008F46B5">
        <w:t xml:space="preserve"> </w:t>
      </w:r>
      <w:hyperlink r:id="rId12" w:history="1">
        <w:r w:rsidR="00DD78DA" w:rsidRPr="00DA4D52">
          <w:rPr>
            <w:rStyle w:val="Hyperlink"/>
            <w:rFonts w:ascii="Times New Roman" w:hAnsi="Times New Roman"/>
            <w:sz w:val="36"/>
            <w:szCs w:val="36"/>
          </w:rPr>
          <w:t>https://pandas.pydata.org/</w:t>
        </w:r>
      </w:hyperlink>
    </w:p>
    <w:p w14:paraId="02176179" w14:textId="77777777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44FFFDE9" w:rsidR="00881350" w:rsidRPr="00881350" w:rsidRDefault="00DD78DA" w:rsidP="00E92EA3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DD78DA">
        <w:rPr>
          <w:rFonts w:ascii="Times New Roman" w:hAnsi="Times New Roman"/>
          <w:sz w:val="36"/>
          <w:szCs w:val="36"/>
        </w:rPr>
        <w:t>A Python library providing high-performance, easy-to-use data structures and data analysis tools. Pandas is a popular tool for data cleaning, transformation, and analysis.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56A5D" w14:textId="77777777" w:rsidR="00D2376A" w:rsidRDefault="00D2376A" w:rsidP="003F353E">
      <w:r>
        <w:separator/>
      </w:r>
    </w:p>
  </w:endnote>
  <w:endnote w:type="continuationSeparator" w:id="0">
    <w:p w14:paraId="029AFB3A" w14:textId="77777777" w:rsidR="00D2376A" w:rsidRDefault="00D2376A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275BD" w14:textId="77777777" w:rsidR="00D2376A" w:rsidRDefault="00D2376A" w:rsidP="003F353E">
      <w:r>
        <w:separator/>
      </w:r>
    </w:p>
  </w:footnote>
  <w:footnote w:type="continuationSeparator" w:id="0">
    <w:p w14:paraId="05AD6504" w14:textId="77777777" w:rsidR="00D2376A" w:rsidRDefault="00D2376A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2376A"/>
    <w:rsid w:val="00D338FB"/>
    <w:rsid w:val="00D71E5F"/>
    <w:rsid w:val="00D817CF"/>
    <w:rsid w:val="00D87308"/>
    <w:rsid w:val="00DD78D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ndas.pydata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2024-06-04T16:30:00Z</dcterms:created>
  <dcterms:modified xsi:type="dcterms:W3CDTF">2024-06-04T16:30:00Z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