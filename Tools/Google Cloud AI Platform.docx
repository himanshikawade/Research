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04B391A0" w:rsidR="008D0697" w:rsidRDefault="00B82F18" w:rsidP="00D87308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D87308" w:rsidRPr="00D87308">
        <w:rPr>
          <w:rFonts w:ascii="Algerian" w:hAnsi="Algerian"/>
          <w:b/>
          <w:bCs/>
          <w:sz w:val="40"/>
          <w:szCs w:val="40"/>
        </w:rPr>
        <w:t>Google Cloud AI Platform</w:t>
      </w:r>
      <w:r w:rsidR="00D87308">
        <w:rPr>
          <w:rFonts w:ascii="Algerian" w:hAnsi="Algerian"/>
          <w:b/>
          <w:bCs/>
          <w:sz w:val="40"/>
          <w:szCs w:val="40"/>
        </w:rPr>
        <w:t xml:space="preserve">  </w:t>
      </w:r>
      <w:r w:rsidR="00D87308">
        <w:rPr>
          <w:noProof/>
        </w:rPr>
        <w:drawing>
          <wp:inline distT="0" distB="0" distL="0" distR="0" wp14:anchorId="75521799" wp14:editId="43C48AF2">
            <wp:extent cx="1217249" cy="975360"/>
            <wp:effectExtent l="0" t="0" r="2540" b="0"/>
            <wp:docPr id="1882483501" name="Picture 6" descr="Image of Google Cloud AI Platfor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of Google Cloud AI Platform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54" cy="97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0DB480AE" w14:textId="656C19F5" w:rsidR="006A57EC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OfficialWebsite:</w:t>
      </w:r>
      <w:hyperlink r:id="rId12" w:history="1">
        <w:r w:rsidR="00D87308" w:rsidRPr="00DA4D52">
          <w:rPr>
            <w:rStyle w:val="Hyperlink"/>
            <w:rFonts w:ascii="Georgia" w:hAnsi="Georgia"/>
            <w:sz w:val="36"/>
            <w:szCs w:val="36"/>
          </w:rPr>
          <w:t>https://cloud.google.com/vertex-ai/docs/start/introduction-unified-platform</w:t>
        </w:r>
      </w:hyperlink>
    </w:p>
    <w:p w14:paraId="1BB6BAA5" w14:textId="77777777" w:rsidR="00D87308" w:rsidRDefault="00D8730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2614CA28" w:rsidR="00881350" w:rsidRPr="00881350" w:rsidRDefault="00D87308" w:rsidP="00D8730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D87308">
        <w:rPr>
          <w:rFonts w:ascii="Times New Roman" w:hAnsi="Times New Roman"/>
          <w:sz w:val="36"/>
          <w:szCs w:val="36"/>
        </w:rPr>
        <w:t>A cloud-based machine learning platform from Google Cloud. Google Cloud AI Platform provides a variety of tools for building, training, and deploying machine learning models.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69861" w14:textId="77777777" w:rsidR="00307567" w:rsidRDefault="00307567" w:rsidP="003F353E">
      <w:r>
        <w:separator/>
      </w:r>
    </w:p>
  </w:endnote>
  <w:endnote w:type="continuationSeparator" w:id="0">
    <w:p w14:paraId="7798199D" w14:textId="77777777" w:rsidR="00307567" w:rsidRDefault="00307567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5F76A" w14:textId="77777777" w:rsidR="00307567" w:rsidRDefault="00307567" w:rsidP="003F353E">
      <w:r>
        <w:separator/>
      </w:r>
    </w:p>
  </w:footnote>
  <w:footnote w:type="continuationSeparator" w:id="0">
    <w:p w14:paraId="51B28E92" w14:textId="77777777" w:rsidR="00307567" w:rsidRDefault="00307567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07567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loud.google.com/vertex-ai/docs/start/introduction-unified-platfor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2024-06-04T16:16:00Z</dcterms:created>
  <dcterms:modified xsi:type="dcterms:W3CDTF">2024-06-04T16:16:00Z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