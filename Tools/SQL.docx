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21E92" w14:textId="1871C944" w:rsidR="00DF4F8A" w:rsidRDefault="00A054FD" w:rsidP="002B5DE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8D9530" wp14:editId="0540FA0B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112520" cy="891442"/>
            <wp:effectExtent l="0" t="0" r="0" b="4445"/>
            <wp:wrapSquare wrapText="bothSides"/>
            <wp:docPr id="847703331" name="Picture 23" descr="Image of SQ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 of SQL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89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FDA728" w14:textId="647F6F7D" w:rsidR="00DD78DA" w:rsidRPr="00DD78DA" w:rsidRDefault="00B82F18" w:rsidP="002B5DEA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A054FD">
        <w:rPr>
          <w:rFonts w:ascii="Algerian" w:hAnsi="Algerian"/>
          <w:b/>
          <w:bCs/>
          <w:sz w:val="40"/>
          <w:szCs w:val="40"/>
        </w:rPr>
        <w:t>SQL</w:t>
      </w:r>
      <w:r w:rsidR="00CE7739" w:rsidRPr="00CE7739">
        <w:t xml:space="preserve"> </w:t>
      </w:r>
    </w:p>
    <w:p w14:paraId="52CBD169" w14:textId="68FDFCBC" w:rsidR="00B82F18" w:rsidRPr="00DD78DA" w:rsidRDefault="008F46B5" w:rsidP="00881350">
      <w:pPr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 </w:t>
      </w:r>
    </w:p>
    <w:p w14:paraId="02176179" w14:textId="6C9655E3" w:rsidR="00DD78DA" w:rsidRDefault="00B82F18" w:rsidP="00881350">
      <w:pPr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</w:t>
      </w:r>
      <w:r w:rsidR="009B50D1">
        <w:rPr>
          <w:rFonts w:ascii="Georgia" w:hAnsi="Georgia"/>
          <w:sz w:val="36"/>
          <w:szCs w:val="36"/>
        </w:rPr>
        <w:t>Website</w:t>
      </w:r>
      <w:proofErr w:type="spellEnd"/>
      <w:r w:rsidR="00DF4F8A">
        <w:rPr>
          <w:rFonts w:ascii="Georgia" w:hAnsi="Georgia"/>
          <w:sz w:val="36"/>
          <w:szCs w:val="36"/>
        </w:rPr>
        <w:t xml:space="preserve">: </w:t>
      </w:r>
      <w:hyperlink r:id="rId12" w:history="1">
        <w:r w:rsidR="00A054FD" w:rsidRPr="00DA4D52">
          <w:rPr>
            <w:rStyle w:val="Hyperlink"/>
            <w:rFonts w:ascii="Georgia" w:hAnsi="Georgia"/>
            <w:sz w:val="36"/>
            <w:szCs w:val="36"/>
          </w:rPr>
          <w:t>https://www.mysql.com/</w:t>
        </w:r>
      </w:hyperlink>
    </w:p>
    <w:p w14:paraId="01D6C083" w14:textId="77777777" w:rsidR="00A054FD" w:rsidRPr="0031400F" w:rsidRDefault="00A054FD" w:rsidP="00881350">
      <w:pPr>
        <w:rPr>
          <w:rFonts w:ascii="Times New Roman" w:hAnsi="Times New Roman"/>
          <w:sz w:val="36"/>
          <w:szCs w:val="36"/>
        </w:rPr>
      </w:pPr>
    </w:p>
    <w:p w14:paraId="025A0929" w14:textId="557D1597" w:rsidR="00B82F18" w:rsidRPr="0031400F" w:rsidRDefault="00B82F18" w:rsidP="00881350">
      <w:pPr>
        <w:rPr>
          <w:rFonts w:ascii="Times New Roman" w:hAnsi="Times New Roman"/>
          <w:sz w:val="36"/>
          <w:szCs w:val="36"/>
        </w:rPr>
      </w:pPr>
      <w:r w:rsidRPr="0031400F">
        <w:rPr>
          <w:rFonts w:ascii="Times New Roman" w:hAnsi="Times New Roman"/>
          <w:sz w:val="36"/>
          <w:szCs w:val="36"/>
        </w:rPr>
        <w:t xml:space="preserve">Purpose: </w:t>
      </w:r>
    </w:p>
    <w:p w14:paraId="41A03FFC" w14:textId="77777777" w:rsidR="00A054FD" w:rsidRPr="00A054FD" w:rsidRDefault="00A054FD" w:rsidP="00A054FD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A054FD">
        <w:rPr>
          <w:rFonts w:ascii="Times New Roman" w:hAnsi="Times New Roman"/>
          <w:sz w:val="36"/>
          <w:szCs w:val="36"/>
        </w:rPr>
        <w:t>Structured Query Language used to communicate with relational databases.</w:t>
      </w:r>
    </w:p>
    <w:p w14:paraId="3BC38B24" w14:textId="77777777" w:rsidR="00A054FD" w:rsidRPr="00A054FD" w:rsidRDefault="00A054FD" w:rsidP="00A054FD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A054FD">
        <w:rPr>
          <w:rFonts w:ascii="Times New Roman" w:hAnsi="Times New Roman"/>
          <w:sz w:val="36"/>
          <w:szCs w:val="36"/>
        </w:rPr>
        <w:t>Enables querying, updating, and manipulating data stored in relational databases.</w:t>
      </w:r>
    </w:p>
    <w:p w14:paraId="734C4234" w14:textId="57BDA51D" w:rsidR="00881350" w:rsidRPr="00A054FD" w:rsidRDefault="00A054FD" w:rsidP="00A054FD">
      <w:pPr>
        <w:pStyle w:val="ListParagraph"/>
        <w:numPr>
          <w:ilvl w:val="0"/>
          <w:numId w:val="2"/>
        </w:numPr>
        <w:rPr>
          <w:rFonts w:ascii="Times New Roman" w:hAnsi="Times New Roman"/>
          <w:sz w:val="36"/>
          <w:szCs w:val="36"/>
        </w:rPr>
      </w:pPr>
      <w:r w:rsidRPr="00A054FD">
        <w:rPr>
          <w:rFonts w:ascii="Times New Roman" w:hAnsi="Times New Roman"/>
          <w:sz w:val="36"/>
          <w:szCs w:val="36"/>
        </w:rPr>
        <w:t>Essential for data retrieval and analysis in various data science tasks.</w:t>
      </w:r>
    </w:p>
    <w:sectPr w:rsidR="00881350" w:rsidRPr="00A054FD" w:rsidSect="00551A14">
      <w:pgSz w:w="10081" w:h="7201" w:orient="landscape" w:code="23"/>
      <w:pgMar w:top="426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78589" w14:textId="77777777" w:rsidR="0064380D" w:rsidRDefault="0064380D" w:rsidP="003F353E">
      <w:r>
        <w:separator/>
      </w:r>
    </w:p>
  </w:endnote>
  <w:endnote w:type="continuationSeparator" w:id="0">
    <w:p w14:paraId="5CB2F74C" w14:textId="77777777" w:rsidR="0064380D" w:rsidRDefault="0064380D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0B78B" w14:textId="77777777" w:rsidR="0064380D" w:rsidRDefault="0064380D" w:rsidP="003F353E">
      <w:r>
        <w:separator/>
      </w:r>
    </w:p>
  </w:footnote>
  <w:footnote w:type="continuationSeparator" w:id="0">
    <w:p w14:paraId="566E877A" w14:textId="77777777" w:rsidR="0064380D" w:rsidRDefault="0064380D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6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176046"/>
    <w:rsid w:val="00226748"/>
    <w:rsid w:val="00240FDC"/>
    <w:rsid w:val="00244B07"/>
    <w:rsid w:val="00254137"/>
    <w:rsid w:val="002B5DEA"/>
    <w:rsid w:val="002C2AE4"/>
    <w:rsid w:val="0031400F"/>
    <w:rsid w:val="00324BA3"/>
    <w:rsid w:val="003362BB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51A14"/>
    <w:rsid w:val="00562146"/>
    <w:rsid w:val="00577406"/>
    <w:rsid w:val="00580075"/>
    <w:rsid w:val="00583903"/>
    <w:rsid w:val="005E706E"/>
    <w:rsid w:val="00606B99"/>
    <w:rsid w:val="006360F0"/>
    <w:rsid w:val="0064380D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8F46B5"/>
    <w:rsid w:val="0090097E"/>
    <w:rsid w:val="00904374"/>
    <w:rsid w:val="00907FB3"/>
    <w:rsid w:val="00940862"/>
    <w:rsid w:val="00944156"/>
    <w:rsid w:val="0095228F"/>
    <w:rsid w:val="00997FA2"/>
    <w:rsid w:val="009B50D1"/>
    <w:rsid w:val="009F5CCE"/>
    <w:rsid w:val="00A054FD"/>
    <w:rsid w:val="00A21C62"/>
    <w:rsid w:val="00A60540"/>
    <w:rsid w:val="00A947B4"/>
    <w:rsid w:val="00AB6E09"/>
    <w:rsid w:val="00AE6033"/>
    <w:rsid w:val="00B1223C"/>
    <w:rsid w:val="00B407EC"/>
    <w:rsid w:val="00B82F18"/>
    <w:rsid w:val="00B87674"/>
    <w:rsid w:val="00B956DE"/>
    <w:rsid w:val="00BB056A"/>
    <w:rsid w:val="00BD32A5"/>
    <w:rsid w:val="00BD3305"/>
    <w:rsid w:val="00C22036"/>
    <w:rsid w:val="00C50477"/>
    <w:rsid w:val="00C60FDC"/>
    <w:rsid w:val="00CE7739"/>
    <w:rsid w:val="00D338FB"/>
    <w:rsid w:val="00D71E5F"/>
    <w:rsid w:val="00D817CF"/>
    <w:rsid w:val="00D87308"/>
    <w:rsid w:val="00DD78DA"/>
    <w:rsid w:val="00DF4F8A"/>
    <w:rsid w:val="00E11B39"/>
    <w:rsid w:val="00E51FBE"/>
    <w:rsid w:val="00E54147"/>
    <w:rsid w:val="00E92EA3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ysql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2024-06-04T16:49:00Z</dcterms:created>
  <dcterms:modified xsi:type="dcterms:W3CDTF">2024-06-04T16:49:00Z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