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83ED" w14:textId="742AF072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7A71A2" w:rsidRPr="007A71A2">
        <w:rPr>
          <w:rFonts w:ascii="Algerian" w:hAnsi="Algerian"/>
          <w:b/>
          <w:bCs/>
          <w:sz w:val="40"/>
          <w:szCs w:val="40"/>
        </w:rPr>
        <w:t>Business Intelligence (BI) Intern</w:t>
      </w:r>
    </w:p>
    <w:p w14:paraId="49915B3E" w14:textId="77777777" w:rsidR="00226748" w:rsidRDefault="0022674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65B18428" w14:textId="77777777" w:rsidR="007A71A2" w:rsidRPr="007A71A2" w:rsidRDefault="007A71A2" w:rsidP="007A71A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A71A2">
        <w:rPr>
          <w:rFonts w:ascii="Times New Roman" w:hAnsi="Times New Roman"/>
          <w:sz w:val="36"/>
          <w:szCs w:val="36"/>
        </w:rPr>
        <w:t>Create and maintain BI dashboards and reports.</w:t>
      </w:r>
    </w:p>
    <w:p w14:paraId="6627D450" w14:textId="77777777" w:rsidR="007A71A2" w:rsidRPr="007A71A2" w:rsidRDefault="007A71A2" w:rsidP="007A71A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A71A2">
        <w:rPr>
          <w:rFonts w:ascii="Times New Roman" w:hAnsi="Times New Roman"/>
          <w:sz w:val="36"/>
          <w:szCs w:val="36"/>
        </w:rPr>
        <w:t>Conduct data analysis to support business decisions.</w:t>
      </w:r>
    </w:p>
    <w:p w14:paraId="734C4234" w14:textId="2108DC7A" w:rsidR="00881350" w:rsidRPr="00881350" w:rsidRDefault="007A71A2" w:rsidP="007A71A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7A71A2">
        <w:rPr>
          <w:rFonts w:ascii="Times New Roman" w:hAnsi="Times New Roman"/>
          <w:sz w:val="36"/>
          <w:szCs w:val="36"/>
        </w:rPr>
        <w:t>Collaborate with business stakeholders to identify data needs.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887BF" w14:textId="77777777" w:rsidR="0038687A" w:rsidRDefault="0038687A" w:rsidP="003F353E">
      <w:r>
        <w:separator/>
      </w:r>
    </w:p>
  </w:endnote>
  <w:endnote w:type="continuationSeparator" w:id="0">
    <w:p w14:paraId="50F98125" w14:textId="77777777" w:rsidR="0038687A" w:rsidRDefault="0038687A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DE3B" w14:textId="77777777" w:rsidR="0038687A" w:rsidRDefault="0038687A" w:rsidP="003F353E">
      <w:r>
        <w:separator/>
      </w:r>
    </w:p>
  </w:footnote>
  <w:footnote w:type="continuationSeparator" w:id="0">
    <w:p w14:paraId="7C2B252F" w14:textId="77777777" w:rsidR="0038687A" w:rsidRDefault="0038687A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1221EE"/>
    <w:rsid w:val="00226748"/>
    <w:rsid w:val="00240FDC"/>
    <w:rsid w:val="00254137"/>
    <w:rsid w:val="002C2AE4"/>
    <w:rsid w:val="003533E5"/>
    <w:rsid w:val="003618D8"/>
    <w:rsid w:val="0038225D"/>
    <w:rsid w:val="0038687A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956DE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2024-06-03T15:57:00Z</dcterms:created>
  <dcterms:modified xsi:type="dcterms:W3CDTF">2024-06-03T15:57:00Z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