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1D5DBDC1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Pr="00881350">
        <w:rPr>
          <w:rFonts w:ascii="Algerian" w:hAnsi="Algerian"/>
          <w:b/>
          <w:bCs/>
          <w:sz w:val="40"/>
          <w:szCs w:val="40"/>
        </w:rPr>
        <w:t>Data Analyst Intern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79906436" w14:textId="77777777" w:rsidR="00881350" w:rsidRPr="00881350" w:rsidRDefault="00881350" w:rsidP="0088135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Conduct data analysis to identify trends and patterns.</w:t>
      </w:r>
    </w:p>
    <w:p w14:paraId="336153D8" w14:textId="77777777" w:rsidR="00881350" w:rsidRPr="00881350" w:rsidRDefault="00881350" w:rsidP="0088135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Prepare reports and visualizations to communicate findings.</w:t>
      </w:r>
    </w:p>
    <w:p w14:paraId="734C4234" w14:textId="37DA526C" w:rsidR="00881350" w:rsidRPr="00881350" w:rsidRDefault="00881350" w:rsidP="0088135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Assist in data collection and database management.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FD92D" w14:textId="77777777" w:rsidR="00614280" w:rsidRDefault="00614280" w:rsidP="003F353E">
      <w:r>
        <w:separator/>
      </w:r>
    </w:p>
  </w:endnote>
  <w:endnote w:type="continuationSeparator" w:id="0">
    <w:p w14:paraId="6E95EDE6" w14:textId="77777777" w:rsidR="00614280" w:rsidRDefault="00614280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28DDE" w14:textId="77777777" w:rsidR="00614280" w:rsidRDefault="00614280" w:rsidP="003F353E">
      <w:r>
        <w:separator/>
      </w:r>
    </w:p>
  </w:footnote>
  <w:footnote w:type="continuationSeparator" w:id="0">
    <w:p w14:paraId="75EB124C" w14:textId="77777777" w:rsidR="00614280" w:rsidRDefault="00614280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C5297"/>
    <w:rsid w:val="004D566C"/>
    <w:rsid w:val="005456B4"/>
    <w:rsid w:val="00577406"/>
    <w:rsid w:val="00580075"/>
    <w:rsid w:val="00583903"/>
    <w:rsid w:val="005E706E"/>
    <w:rsid w:val="00614280"/>
    <w:rsid w:val="00646970"/>
    <w:rsid w:val="00665BCE"/>
    <w:rsid w:val="006E47A9"/>
    <w:rsid w:val="00700DD1"/>
    <w:rsid w:val="00770333"/>
    <w:rsid w:val="00793FDA"/>
    <w:rsid w:val="00831CCC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60540"/>
    <w:rsid w:val="00A947B4"/>
    <w:rsid w:val="00BB056A"/>
    <w:rsid w:val="00BD3305"/>
    <w:rsid w:val="00C22036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2024-06-03T15:44:00Z</dcterms:created>
  <dcterms:modified xsi:type="dcterms:W3CDTF">2024-06-03T15:47:00Z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