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15F6" w14:textId="7DC0F408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AB6E09" w:rsidRPr="00AB6E09">
        <w:rPr>
          <w:rFonts w:ascii="Algerian" w:hAnsi="Algerian"/>
          <w:b/>
          <w:bCs/>
          <w:sz w:val="40"/>
          <w:szCs w:val="40"/>
        </w:rPr>
        <w:t>Natural Language Processing (NLP) Intern</w:t>
      </w:r>
    </w:p>
    <w:p w14:paraId="1AF883ED" w14:textId="77777777" w:rsidR="00EB3511" w:rsidRDefault="00EB3511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3CF6B35A" w14:textId="77777777" w:rsidR="00AB6E09" w:rsidRPr="00AB6E09" w:rsidRDefault="00AB6E09" w:rsidP="00AB6E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B6E09">
        <w:rPr>
          <w:rFonts w:ascii="Times New Roman" w:hAnsi="Times New Roman"/>
          <w:sz w:val="36"/>
          <w:szCs w:val="36"/>
        </w:rPr>
        <w:t>Assist in developing NLP models for text analysis.</w:t>
      </w:r>
    </w:p>
    <w:p w14:paraId="5F4B6566" w14:textId="77777777" w:rsidR="00AB6E09" w:rsidRPr="00AB6E09" w:rsidRDefault="00AB6E09" w:rsidP="00AB6E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B6E09">
        <w:rPr>
          <w:rFonts w:ascii="Times New Roman" w:hAnsi="Times New Roman"/>
          <w:sz w:val="36"/>
          <w:szCs w:val="36"/>
        </w:rPr>
        <w:t>Preprocess and clean text data for NLP tasks.</w:t>
      </w:r>
    </w:p>
    <w:p w14:paraId="734C4234" w14:textId="6A7DF4DC" w:rsidR="00881350" w:rsidRPr="00881350" w:rsidRDefault="00AB6E09" w:rsidP="00AB6E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B6E09">
        <w:rPr>
          <w:rFonts w:ascii="Times New Roman" w:hAnsi="Times New Roman"/>
          <w:sz w:val="36"/>
          <w:szCs w:val="36"/>
        </w:rPr>
        <w:t>Evaluate NLP models using standard metrics.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1A655" w14:textId="77777777" w:rsidR="00C30A3A" w:rsidRDefault="00C30A3A" w:rsidP="003F353E">
      <w:r>
        <w:separator/>
      </w:r>
    </w:p>
  </w:endnote>
  <w:endnote w:type="continuationSeparator" w:id="0">
    <w:p w14:paraId="09BDBB2A" w14:textId="77777777" w:rsidR="00C30A3A" w:rsidRDefault="00C30A3A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F4011" w14:textId="77777777" w:rsidR="00C30A3A" w:rsidRDefault="00C30A3A" w:rsidP="003F353E">
      <w:r>
        <w:separator/>
      </w:r>
    </w:p>
  </w:footnote>
  <w:footnote w:type="continuationSeparator" w:id="0">
    <w:p w14:paraId="7FAE09CB" w14:textId="77777777" w:rsidR="00C30A3A" w:rsidRDefault="00C30A3A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B056A"/>
    <w:rsid w:val="00BD3305"/>
    <w:rsid w:val="00C22036"/>
    <w:rsid w:val="00C30A3A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2024-06-03T15:55:00Z</dcterms:created>
  <dcterms:modified xsi:type="dcterms:W3CDTF">2024-06-03T15:55:00Z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