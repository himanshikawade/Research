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27547034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744B2A" w:rsidRPr="00744B2A">
        <w:rPr>
          <w:rFonts w:ascii="Algerian" w:hAnsi="Algerian"/>
          <w:b/>
          <w:bCs/>
          <w:sz w:val="40"/>
          <w:szCs w:val="40"/>
        </w:rPr>
        <w:t>Time Series Analysis Intern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0E1985A1" w14:textId="77777777" w:rsidR="00744B2A" w:rsidRPr="00744B2A" w:rsidRDefault="00744B2A" w:rsidP="00744B2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44B2A">
        <w:rPr>
          <w:rFonts w:ascii="Times New Roman" w:hAnsi="Times New Roman"/>
          <w:sz w:val="36"/>
          <w:szCs w:val="36"/>
        </w:rPr>
        <w:t>Analyze time series data for trends and seasonality.</w:t>
      </w:r>
    </w:p>
    <w:p w14:paraId="04281B61" w14:textId="77777777" w:rsidR="00744B2A" w:rsidRPr="00744B2A" w:rsidRDefault="00744B2A" w:rsidP="00744B2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44B2A">
        <w:rPr>
          <w:rFonts w:ascii="Times New Roman" w:hAnsi="Times New Roman"/>
          <w:sz w:val="36"/>
          <w:szCs w:val="36"/>
        </w:rPr>
        <w:t>Develop models for time series forecasting.</w:t>
      </w:r>
    </w:p>
    <w:p w14:paraId="734C4234" w14:textId="11AEF9F6" w:rsidR="00881350" w:rsidRPr="00881350" w:rsidRDefault="00744B2A" w:rsidP="00744B2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44B2A">
        <w:rPr>
          <w:rFonts w:ascii="Times New Roman" w:hAnsi="Times New Roman"/>
          <w:sz w:val="36"/>
          <w:szCs w:val="36"/>
        </w:rPr>
        <w:t>Implement anomaly detection techniques for time series data.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EB211" w14:textId="77777777" w:rsidR="00F91FD9" w:rsidRDefault="00F91FD9" w:rsidP="003F353E">
      <w:r>
        <w:separator/>
      </w:r>
    </w:p>
  </w:endnote>
  <w:endnote w:type="continuationSeparator" w:id="0">
    <w:p w14:paraId="0E05EF8C" w14:textId="77777777" w:rsidR="00F91FD9" w:rsidRDefault="00F91FD9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024C4" w14:textId="77777777" w:rsidR="00F91FD9" w:rsidRDefault="00F91FD9" w:rsidP="003F353E">
      <w:r>
        <w:separator/>
      </w:r>
    </w:p>
  </w:footnote>
  <w:footnote w:type="continuationSeparator" w:id="0">
    <w:p w14:paraId="23929F66" w14:textId="77777777" w:rsidR="00F91FD9" w:rsidRDefault="00F91FD9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91FD9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2024-06-03T15:56:00Z</dcterms:created>
  <dcterms:modified xsi:type="dcterms:W3CDTF">2024-06-03T15:56:00Z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