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D3ABB" w14:textId="32ECD890" w:rsidR="00881350" w:rsidRPr="00881350" w:rsidRDefault="00881350" w:rsidP="00881350">
      <w:pPr>
        <w:jc w:val="both"/>
        <w:rPr>
          <w:rFonts w:ascii="Times New Roman" w:hAnsi="Times New Roman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850477" w:rsidRPr="00850477">
        <w:rPr>
          <w:rFonts w:ascii="Algerian" w:hAnsi="Algerian"/>
          <w:b/>
          <w:bCs/>
          <w:sz w:val="40"/>
          <w:szCs w:val="40"/>
        </w:rPr>
        <w:t>Model Evaluation Intern</w:t>
      </w: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71943776" w14:textId="77777777" w:rsidR="00850477" w:rsidRPr="00850477" w:rsidRDefault="00850477" w:rsidP="008504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50477">
        <w:rPr>
          <w:rFonts w:ascii="Times New Roman" w:hAnsi="Times New Roman"/>
          <w:sz w:val="36"/>
          <w:szCs w:val="36"/>
        </w:rPr>
        <w:t>Evaluate the performance of models using appropriate metrics.</w:t>
      </w:r>
    </w:p>
    <w:p w14:paraId="5E20AC3E" w14:textId="77777777" w:rsidR="00850477" w:rsidRPr="00850477" w:rsidRDefault="00850477" w:rsidP="008504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50477">
        <w:rPr>
          <w:rFonts w:ascii="Times New Roman" w:hAnsi="Times New Roman"/>
          <w:sz w:val="36"/>
          <w:szCs w:val="36"/>
        </w:rPr>
        <w:t>Conduct cross-validation and hyperparameter tuning.</w:t>
      </w:r>
    </w:p>
    <w:p w14:paraId="734C4234" w14:textId="267CA276" w:rsidR="00881350" w:rsidRPr="00881350" w:rsidRDefault="00850477" w:rsidP="008504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50477">
        <w:rPr>
          <w:rFonts w:ascii="Times New Roman" w:hAnsi="Times New Roman"/>
          <w:sz w:val="36"/>
          <w:szCs w:val="36"/>
        </w:rPr>
        <w:t xml:space="preserve">Prepare detailed reports on model evaluation </w:t>
      </w:r>
      <w:proofErr w:type="gramStart"/>
      <w:r w:rsidRPr="00850477">
        <w:rPr>
          <w:rFonts w:ascii="Times New Roman" w:hAnsi="Times New Roman"/>
          <w:sz w:val="36"/>
          <w:szCs w:val="36"/>
        </w:rPr>
        <w:t>results.</w:t>
      </w:r>
      <w:r w:rsidR="00770005" w:rsidRPr="00770005">
        <w:rPr>
          <w:rFonts w:ascii="Times New Roman" w:hAnsi="Times New Roman"/>
          <w:sz w:val="36"/>
          <w:szCs w:val="36"/>
        </w:rPr>
        <w:t>.</w:t>
      </w:r>
      <w:proofErr w:type="gramEnd"/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2C20F" w14:textId="77777777" w:rsidR="00BD4957" w:rsidRDefault="00BD4957" w:rsidP="003F353E">
      <w:r>
        <w:separator/>
      </w:r>
    </w:p>
  </w:endnote>
  <w:endnote w:type="continuationSeparator" w:id="0">
    <w:p w14:paraId="32F4E6F3" w14:textId="77777777" w:rsidR="00BD4957" w:rsidRDefault="00BD4957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4EC3D" w14:textId="77777777" w:rsidR="00BD4957" w:rsidRDefault="00BD4957" w:rsidP="003F353E">
      <w:r>
        <w:separator/>
      </w:r>
    </w:p>
  </w:footnote>
  <w:footnote w:type="continuationSeparator" w:id="0">
    <w:p w14:paraId="43C6A0D4" w14:textId="77777777" w:rsidR="00BD4957" w:rsidRDefault="00BD4957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E6033"/>
    <w:rsid w:val="00BB056A"/>
    <w:rsid w:val="00BD3305"/>
    <w:rsid w:val="00BD4957"/>
    <w:rsid w:val="00C22036"/>
    <w:rsid w:val="00C50477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2024-06-03T15:53:00Z</dcterms:created>
  <dcterms:modified xsi:type="dcterms:W3CDTF">2024-06-03T15:53:00Z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