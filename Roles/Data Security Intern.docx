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8F12" w14:textId="252B3B85" w:rsidR="0090097E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8D0697" w:rsidRPr="008D0697">
        <w:rPr>
          <w:rFonts w:ascii="Algerian" w:hAnsi="Algerian"/>
          <w:b/>
          <w:bCs/>
          <w:sz w:val="40"/>
          <w:szCs w:val="40"/>
        </w:rPr>
        <w:t>Data Security Intern</w:t>
      </w:r>
    </w:p>
    <w:p w14:paraId="6DE1BC9A" w14:textId="77777777" w:rsidR="008D0697" w:rsidRDefault="008D0697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7C9AE9EE" w14:textId="77777777" w:rsidR="008D0697" w:rsidRPr="008D0697" w:rsidRDefault="008D0697" w:rsidP="008D069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D0697">
        <w:rPr>
          <w:rFonts w:ascii="Times New Roman" w:hAnsi="Times New Roman"/>
          <w:sz w:val="36"/>
          <w:szCs w:val="36"/>
        </w:rPr>
        <w:t>Implement measures to protect data from unauthorized access.</w:t>
      </w:r>
    </w:p>
    <w:p w14:paraId="5E0D3CC8" w14:textId="77777777" w:rsidR="008D0697" w:rsidRPr="008D0697" w:rsidRDefault="008D0697" w:rsidP="008D069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D0697">
        <w:rPr>
          <w:rFonts w:ascii="Times New Roman" w:hAnsi="Times New Roman"/>
          <w:sz w:val="36"/>
          <w:szCs w:val="36"/>
        </w:rPr>
        <w:t>Monitor data systems for security breaches and vulnerabilities.</w:t>
      </w:r>
    </w:p>
    <w:p w14:paraId="734C4234" w14:textId="3CE19F18" w:rsidR="00881350" w:rsidRPr="00881350" w:rsidRDefault="008D0697" w:rsidP="008D069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D0697">
        <w:rPr>
          <w:rFonts w:ascii="Times New Roman" w:hAnsi="Times New Roman"/>
          <w:sz w:val="36"/>
          <w:szCs w:val="36"/>
        </w:rPr>
        <w:t>Assist in developing data security policies and procedures.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3D405" w14:textId="77777777" w:rsidR="00E51026" w:rsidRDefault="00E51026" w:rsidP="003F353E">
      <w:r>
        <w:separator/>
      </w:r>
    </w:p>
  </w:endnote>
  <w:endnote w:type="continuationSeparator" w:id="0">
    <w:p w14:paraId="4A695DB0" w14:textId="77777777" w:rsidR="00E51026" w:rsidRDefault="00E51026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DF4A7" w14:textId="77777777" w:rsidR="00E51026" w:rsidRDefault="00E51026" w:rsidP="003F353E">
      <w:r>
        <w:separator/>
      </w:r>
    </w:p>
  </w:footnote>
  <w:footnote w:type="continuationSeparator" w:id="0">
    <w:p w14:paraId="0ADB7290" w14:textId="77777777" w:rsidR="00E51026" w:rsidRDefault="00E51026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E11B39"/>
    <w:rsid w:val="00E51026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2024-06-03T15:59:00Z</dcterms:created>
  <dcterms:modified xsi:type="dcterms:W3CDTF">2024-06-03T15:59:00Z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