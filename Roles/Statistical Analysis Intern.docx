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6BDC1" w14:textId="2EB37A0F" w:rsidR="00583903" w:rsidRPr="00881350" w:rsidRDefault="00881350" w:rsidP="00881350">
      <w:pPr>
        <w:jc w:val="both"/>
        <w:rPr>
          <w:rFonts w:ascii="Algerian" w:hAnsi="Algerian"/>
          <w:b/>
          <w:bCs/>
          <w:sz w:val="40"/>
          <w:szCs w:val="40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A21C62" w:rsidRPr="00A21C62">
        <w:rPr>
          <w:rFonts w:ascii="Algerian" w:hAnsi="Algerian"/>
          <w:b/>
          <w:bCs/>
          <w:sz w:val="40"/>
          <w:szCs w:val="40"/>
        </w:rPr>
        <w:t>Statistical Analysis Intern</w:t>
      </w:r>
    </w:p>
    <w:p w14:paraId="58ED3ABB" w14:textId="77777777" w:rsidR="00881350" w:rsidRPr="00881350" w:rsidRDefault="00881350" w:rsidP="00881350">
      <w:pPr>
        <w:jc w:val="both"/>
        <w:rPr>
          <w:rFonts w:ascii="Times New Roman" w:hAnsi="Times New Roman"/>
        </w:rPr>
      </w:pPr>
    </w:p>
    <w:p w14:paraId="46EFC211" w14:textId="0952E22D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34B63FB3" w14:textId="77777777" w:rsidR="00A21C62" w:rsidRPr="00A21C62" w:rsidRDefault="00A21C62" w:rsidP="00A21C6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A21C62">
        <w:rPr>
          <w:rFonts w:ascii="Times New Roman" w:hAnsi="Times New Roman"/>
          <w:sz w:val="36"/>
          <w:szCs w:val="36"/>
        </w:rPr>
        <w:t>Perform statistical tests and analyses on datasets.</w:t>
      </w:r>
    </w:p>
    <w:p w14:paraId="4EB677D0" w14:textId="77777777" w:rsidR="00A21C62" w:rsidRPr="00A21C62" w:rsidRDefault="00A21C62" w:rsidP="00A21C6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A21C62">
        <w:rPr>
          <w:rFonts w:ascii="Times New Roman" w:hAnsi="Times New Roman"/>
          <w:sz w:val="36"/>
          <w:szCs w:val="36"/>
        </w:rPr>
        <w:t>Interpret and report the results of statistical analyses.</w:t>
      </w:r>
    </w:p>
    <w:p w14:paraId="734C4234" w14:textId="491F52D5" w:rsidR="00881350" w:rsidRPr="00881350" w:rsidRDefault="00A21C62" w:rsidP="00A21C6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A21C62">
        <w:rPr>
          <w:rFonts w:ascii="Times New Roman" w:hAnsi="Times New Roman"/>
          <w:sz w:val="36"/>
          <w:szCs w:val="36"/>
        </w:rPr>
        <w:t>Assist in the development of statistical models for data analysis.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A6C12" w14:textId="77777777" w:rsidR="00987CC0" w:rsidRDefault="00987CC0" w:rsidP="003F353E">
      <w:r>
        <w:separator/>
      </w:r>
    </w:p>
  </w:endnote>
  <w:endnote w:type="continuationSeparator" w:id="0">
    <w:p w14:paraId="4A2851C4" w14:textId="77777777" w:rsidR="00987CC0" w:rsidRDefault="00987CC0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1D748" w14:textId="77777777" w:rsidR="00987CC0" w:rsidRDefault="00987CC0" w:rsidP="003F353E">
      <w:r>
        <w:separator/>
      </w:r>
    </w:p>
  </w:footnote>
  <w:footnote w:type="continuationSeparator" w:id="0">
    <w:p w14:paraId="0CC938BB" w14:textId="77777777" w:rsidR="00987CC0" w:rsidRDefault="00987CC0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94B47"/>
    <w:rsid w:val="000B0C7F"/>
    <w:rsid w:val="001221EE"/>
    <w:rsid w:val="00240FDC"/>
    <w:rsid w:val="00254137"/>
    <w:rsid w:val="002C2AE4"/>
    <w:rsid w:val="003533E5"/>
    <w:rsid w:val="003618D8"/>
    <w:rsid w:val="0038225D"/>
    <w:rsid w:val="003B4C84"/>
    <w:rsid w:val="003F353E"/>
    <w:rsid w:val="00423EE4"/>
    <w:rsid w:val="00424359"/>
    <w:rsid w:val="004244D3"/>
    <w:rsid w:val="00470158"/>
    <w:rsid w:val="00473E6D"/>
    <w:rsid w:val="00474849"/>
    <w:rsid w:val="004C5297"/>
    <w:rsid w:val="004D566C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E47A9"/>
    <w:rsid w:val="00700DD1"/>
    <w:rsid w:val="007458E2"/>
    <w:rsid w:val="00770333"/>
    <w:rsid w:val="00793FDA"/>
    <w:rsid w:val="00831CCC"/>
    <w:rsid w:val="00875ADF"/>
    <w:rsid w:val="00881350"/>
    <w:rsid w:val="00904374"/>
    <w:rsid w:val="00907FB3"/>
    <w:rsid w:val="00940862"/>
    <w:rsid w:val="00944156"/>
    <w:rsid w:val="0095228F"/>
    <w:rsid w:val="00987CC0"/>
    <w:rsid w:val="00997FA2"/>
    <w:rsid w:val="009F5CCE"/>
    <w:rsid w:val="00A21C62"/>
    <w:rsid w:val="00A60540"/>
    <w:rsid w:val="00A947B4"/>
    <w:rsid w:val="00AE6033"/>
    <w:rsid w:val="00BB056A"/>
    <w:rsid w:val="00BD3305"/>
    <w:rsid w:val="00C22036"/>
    <w:rsid w:val="00C60FDC"/>
    <w:rsid w:val="00D338FB"/>
    <w:rsid w:val="00D71E5F"/>
    <w:rsid w:val="00E11B39"/>
    <w:rsid w:val="00E51FBE"/>
    <w:rsid w:val="00E54147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2024-06-03T15:51:00Z</dcterms:created>
  <dcterms:modified xsi:type="dcterms:W3CDTF">2024-06-03T15:51:00Z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