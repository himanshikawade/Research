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D3ABB" w14:textId="23050CAD" w:rsidR="00881350" w:rsidRPr="00881350" w:rsidRDefault="00881350" w:rsidP="00881350">
      <w:pPr>
        <w:jc w:val="both"/>
        <w:rPr>
          <w:rFonts w:ascii="Times New Roman" w:hAnsi="Times New Roman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4C6822" w:rsidRPr="004C6822">
        <w:rPr>
          <w:rFonts w:ascii="Algerian" w:hAnsi="Algerian"/>
          <w:b/>
          <w:bCs/>
          <w:sz w:val="40"/>
          <w:szCs w:val="40"/>
        </w:rPr>
        <w:t>Algorithm Research Assistant</w:t>
      </w: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1E2679A9" w14:textId="77777777" w:rsidR="004C6822" w:rsidRPr="004C6822" w:rsidRDefault="004C6822" w:rsidP="004C68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4C6822">
        <w:rPr>
          <w:rFonts w:ascii="Times New Roman" w:hAnsi="Times New Roman"/>
          <w:sz w:val="36"/>
          <w:szCs w:val="36"/>
        </w:rPr>
        <w:t>Research new algorithms and methodologies in data science.</w:t>
      </w:r>
    </w:p>
    <w:p w14:paraId="4516145F" w14:textId="77777777" w:rsidR="004C6822" w:rsidRPr="004C6822" w:rsidRDefault="004C6822" w:rsidP="004C68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4C6822">
        <w:rPr>
          <w:rFonts w:ascii="Times New Roman" w:hAnsi="Times New Roman"/>
          <w:sz w:val="36"/>
          <w:szCs w:val="36"/>
        </w:rPr>
        <w:t>Implement and test novel algorithms for specific problems.</w:t>
      </w:r>
    </w:p>
    <w:p w14:paraId="734C4234" w14:textId="7B186164" w:rsidR="00881350" w:rsidRPr="00881350" w:rsidRDefault="004C6822" w:rsidP="004C682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4C6822">
        <w:rPr>
          <w:rFonts w:ascii="Times New Roman" w:hAnsi="Times New Roman"/>
          <w:sz w:val="36"/>
          <w:szCs w:val="36"/>
        </w:rPr>
        <w:t>Document findings and present research results to the team.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C0858" w14:textId="77777777" w:rsidR="00483B21" w:rsidRDefault="00483B21" w:rsidP="003F353E">
      <w:r>
        <w:separator/>
      </w:r>
    </w:p>
  </w:endnote>
  <w:endnote w:type="continuationSeparator" w:id="0">
    <w:p w14:paraId="4646B1A3" w14:textId="77777777" w:rsidR="00483B21" w:rsidRDefault="00483B21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DB965" w14:textId="77777777" w:rsidR="00483B21" w:rsidRDefault="00483B21" w:rsidP="003F353E">
      <w:r>
        <w:separator/>
      </w:r>
    </w:p>
  </w:footnote>
  <w:footnote w:type="continuationSeparator" w:id="0">
    <w:p w14:paraId="7E8D9B7E" w14:textId="77777777" w:rsidR="00483B21" w:rsidRDefault="00483B21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83B21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58E2"/>
    <w:rsid w:val="00770005"/>
    <w:rsid w:val="00770333"/>
    <w:rsid w:val="00793FDA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E6033"/>
    <w:rsid w:val="00BB056A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2024-06-03T15:53:00Z</dcterms:created>
  <dcterms:modified xsi:type="dcterms:W3CDTF">2024-06-03T15:53:00Z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