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45B0383A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7458E2" w:rsidRPr="007458E2">
        <w:rPr>
          <w:rFonts w:ascii="Algerian" w:hAnsi="Algerian"/>
          <w:b/>
          <w:bCs/>
          <w:sz w:val="40"/>
          <w:szCs w:val="40"/>
        </w:rPr>
        <w:t>Data Science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4BBBC11D" w14:textId="77777777" w:rsidR="007458E2" w:rsidRPr="007458E2" w:rsidRDefault="007458E2" w:rsidP="007458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58E2">
        <w:rPr>
          <w:rFonts w:ascii="Times New Roman" w:hAnsi="Times New Roman"/>
          <w:sz w:val="36"/>
          <w:szCs w:val="36"/>
        </w:rPr>
        <w:t>Develop and test data-driven models and algorithms.</w:t>
      </w:r>
    </w:p>
    <w:p w14:paraId="7CEC60E7" w14:textId="77777777" w:rsidR="007458E2" w:rsidRPr="007458E2" w:rsidRDefault="007458E2" w:rsidP="007458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58E2">
        <w:rPr>
          <w:rFonts w:ascii="Times New Roman" w:hAnsi="Times New Roman"/>
          <w:sz w:val="36"/>
          <w:szCs w:val="36"/>
        </w:rPr>
        <w:t>Perform data preprocessing and cleaning.</w:t>
      </w:r>
    </w:p>
    <w:p w14:paraId="734C4234" w14:textId="134E894A" w:rsidR="00881350" w:rsidRPr="00881350" w:rsidRDefault="007458E2" w:rsidP="007458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458E2">
        <w:rPr>
          <w:rFonts w:ascii="Times New Roman" w:hAnsi="Times New Roman"/>
          <w:sz w:val="36"/>
          <w:szCs w:val="36"/>
        </w:rPr>
        <w:t>Collaborate with team members on data-related projects.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D13F" w14:textId="77777777" w:rsidR="000C7DDD" w:rsidRDefault="000C7DDD" w:rsidP="003F353E">
      <w:r>
        <w:separator/>
      </w:r>
    </w:p>
  </w:endnote>
  <w:endnote w:type="continuationSeparator" w:id="0">
    <w:p w14:paraId="72CDCB77" w14:textId="77777777" w:rsidR="000C7DDD" w:rsidRDefault="000C7DDD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2283" w14:textId="77777777" w:rsidR="000C7DDD" w:rsidRDefault="000C7DDD" w:rsidP="003F353E">
      <w:r>
        <w:separator/>
      </w:r>
    </w:p>
  </w:footnote>
  <w:footnote w:type="continuationSeparator" w:id="0">
    <w:p w14:paraId="5E5BE6CD" w14:textId="77777777" w:rsidR="000C7DDD" w:rsidRDefault="000C7DDD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94B47"/>
    <w:rsid w:val="000B0C7F"/>
    <w:rsid w:val="000C7DDD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2024-06-03T15:47:00Z</dcterms:created>
  <dcterms:modified xsi:type="dcterms:W3CDTF">2024-06-03T15:47:00Z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