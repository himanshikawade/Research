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815F6" w14:textId="77777777" w:rsidR="00EB3511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EB3511" w:rsidRPr="00EB3511">
        <w:rPr>
          <w:rFonts w:ascii="Algerian" w:hAnsi="Algerian"/>
          <w:b/>
          <w:bCs/>
          <w:sz w:val="40"/>
          <w:szCs w:val="40"/>
        </w:rPr>
        <w:t>Big Data Intern</w:t>
      </w:r>
    </w:p>
    <w:p w14:paraId="1AF883ED" w14:textId="77777777" w:rsidR="00EB3511" w:rsidRDefault="00EB3511" w:rsidP="00881350">
      <w:pPr>
        <w:jc w:val="both"/>
        <w:rPr>
          <w:rFonts w:ascii="Times New Roman" w:hAnsi="Times New Roman"/>
          <w:sz w:val="36"/>
          <w:szCs w:val="36"/>
        </w:rPr>
      </w:pPr>
    </w:p>
    <w:p w14:paraId="46EFC211" w14:textId="051F4075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09BF35BE" w14:textId="77777777" w:rsidR="00EB3511" w:rsidRPr="00EB3511" w:rsidRDefault="00EB3511" w:rsidP="00EB351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EB3511">
        <w:rPr>
          <w:rFonts w:ascii="Times New Roman" w:hAnsi="Times New Roman"/>
          <w:sz w:val="36"/>
          <w:szCs w:val="36"/>
        </w:rPr>
        <w:t>Work with big data technologies such as Hadoop and Spark.</w:t>
      </w:r>
    </w:p>
    <w:p w14:paraId="077D6F3A" w14:textId="77777777" w:rsidR="00EB3511" w:rsidRPr="00EB3511" w:rsidRDefault="00EB3511" w:rsidP="00EB351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EB3511">
        <w:rPr>
          <w:rFonts w:ascii="Times New Roman" w:hAnsi="Times New Roman"/>
          <w:sz w:val="36"/>
          <w:szCs w:val="36"/>
        </w:rPr>
        <w:t>Process and analyze large datasets using distributed computing.</w:t>
      </w:r>
    </w:p>
    <w:p w14:paraId="734C4234" w14:textId="3D3C8DC3" w:rsidR="00881350" w:rsidRPr="00881350" w:rsidRDefault="00EB3511" w:rsidP="00EB351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EB3511">
        <w:rPr>
          <w:rFonts w:ascii="Times New Roman" w:hAnsi="Times New Roman"/>
          <w:sz w:val="36"/>
          <w:szCs w:val="36"/>
        </w:rPr>
        <w:t>Optimize big data workflows for performance and scalability</w:t>
      </w:r>
      <w:r w:rsidR="00083746" w:rsidRPr="00083746">
        <w:rPr>
          <w:rFonts w:ascii="Times New Roman" w:hAnsi="Times New Roman"/>
          <w:sz w:val="36"/>
          <w:szCs w:val="36"/>
        </w:rPr>
        <w:t>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2CFAD" w14:textId="77777777" w:rsidR="00A95275" w:rsidRDefault="00A95275" w:rsidP="003F353E">
      <w:r>
        <w:separator/>
      </w:r>
    </w:p>
  </w:endnote>
  <w:endnote w:type="continuationSeparator" w:id="0">
    <w:p w14:paraId="469D0618" w14:textId="77777777" w:rsidR="00A95275" w:rsidRDefault="00A95275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F7757" w14:textId="77777777" w:rsidR="00A95275" w:rsidRDefault="00A95275" w:rsidP="003F353E">
      <w:r>
        <w:separator/>
      </w:r>
    </w:p>
  </w:footnote>
  <w:footnote w:type="continuationSeparator" w:id="0">
    <w:p w14:paraId="6599770B" w14:textId="77777777" w:rsidR="00A95275" w:rsidRDefault="00A95275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83746"/>
    <w:rsid w:val="00094B47"/>
    <w:rsid w:val="000B0C7F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58E2"/>
    <w:rsid w:val="00770005"/>
    <w:rsid w:val="00770333"/>
    <w:rsid w:val="00793FDA"/>
    <w:rsid w:val="00831CCC"/>
    <w:rsid w:val="00850477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95275"/>
    <w:rsid w:val="00AE6033"/>
    <w:rsid w:val="00BB056A"/>
    <w:rsid w:val="00BD3305"/>
    <w:rsid w:val="00C22036"/>
    <w:rsid w:val="00C50477"/>
    <w:rsid w:val="00C60FDC"/>
    <w:rsid w:val="00D338FB"/>
    <w:rsid w:val="00D71E5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2024-06-03T15:54:00Z</dcterms:created>
  <dcterms:modified xsi:type="dcterms:W3CDTF">2024-06-03T15:54:00Z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